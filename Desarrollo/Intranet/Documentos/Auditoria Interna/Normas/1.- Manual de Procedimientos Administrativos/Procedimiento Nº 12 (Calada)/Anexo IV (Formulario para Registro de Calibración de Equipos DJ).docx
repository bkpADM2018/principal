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1021"/>
        <w:tblW w:w="10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5"/>
        <w:gridCol w:w="306"/>
        <w:gridCol w:w="1396"/>
        <w:gridCol w:w="1958"/>
        <w:gridCol w:w="3217"/>
      </w:tblGrid>
      <w:tr w:rsidR="008D5828" w:rsidTr="009F5D81">
        <w:trPr>
          <w:trHeight w:val="1130"/>
        </w:trPr>
        <w:tc>
          <w:tcPr>
            <w:tcW w:w="3681" w:type="dxa"/>
            <w:gridSpan w:val="2"/>
            <w:vAlign w:val="center"/>
          </w:tcPr>
          <w:p w:rsidR="008D5828" w:rsidRPr="001B69B0" w:rsidRDefault="008D5828" w:rsidP="009F5D81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noProof/>
                <w:sz w:val="36"/>
                <w:szCs w:val="36"/>
                <w:lang w:val="es-AR" w:eastAsia="es-AR"/>
              </w:rPr>
              <w:drawing>
                <wp:inline distT="0" distB="0" distL="0" distR="0" wp14:anchorId="7226B72B" wp14:editId="524DE747">
                  <wp:extent cx="2238375" cy="461815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EPFER NEW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7" cy="46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1" w:type="dxa"/>
            <w:gridSpan w:val="3"/>
            <w:vAlign w:val="center"/>
          </w:tcPr>
          <w:p w:rsidR="008D5828" w:rsidRPr="001B69B0" w:rsidRDefault="008D5828" w:rsidP="009F5D81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36"/>
              </w:rPr>
              <w:t>PROCEDIMIENTO Nº 12 - CALADA</w:t>
            </w:r>
          </w:p>
        </w:tc>
      </w:tr>
      <w:tr w:rsidR="008D5828" w:rsidTr="009F5D81">
        <w:trPr>
          <w:trHeight w:val="1040"/>
        </w:trPr>
        <w:tc>
          <w:tcPr>
            <w:tcW w:w="10252" w:type="dxa"/>
            <w:gridSpan w:val="5"/>
          </w:tcPr>
          <w:p w:rsidR="008D5828" w:rsidRPr="00CB43DC" w:rsidRDefault="008D5828" w:rsidP="009F5D81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CB43DC">
              <w:rPr>
                <w:rFonts w:asciiTheme="minorHAnsi" w:hAnsiTheme="minorHAnsi" w:cstheme="minorHAnsi"/>
                <w:b/>
                <w:sz w:val="36"/>
                <w:szCs w:val="36"/>
              </w:rPr>
              <w:t>ANEXO IV</w:t>
            </w:r>
          </w:p>
          <w:p w:rsidR="008D5828" w:rsidRDefault="008D5828" w:rsidP="002D7A3C">
            <w:pPr>
              <w:jc w:val="center"/>
            </w:pPr>
            <w:r w:rsidRPr="00CB43DC">
              <w:rPr>
                <w:rFonts w:asciiTheme="minorHAnsi" w:hAnsiTheme="minorHAnsi" w:cstheme="minorHAnsi"/>
                <w:b/>
                <w:sz w:val="36"/>
                <w:szCs w:val="36"/>
              </w:rPr>
              <w:t>“REGISTRO DE CALIBRACION</w:t>
            </w:r>
            <w:r w:rsidR="002D7A3C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 / CONTROL</w:t>
            </w:r>
            <w:r w:rsidRPr="00CB43DC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 EQUIPOS DICKEY JOHN”</w:t>
            </w:r>
          </w:p>
        </w:tc>
      </w:tr>
      <w:tr w:rsidR="008D5828" w:rsidTr="009F5D81">
        <w:trPr>
          <w:trHeight w:val="3060"/>
        </w:trPr>
        <w:tc>
          <w:tcPr>
            <w:tcW w:w="10252" w:type="dxa"/>
            <w:gridSpan w:val="5"/>
          </w:tcPr>
          <w:p w:rsidR="008D5828" w:rsidRPr="008D5828" w:rsidRDefault="008D5828" w:rsidP="009F5D81">
            <w:pPr>
              <w:rPr>
                <w:rFonts w:asciiTheme="minorHAnsi" w:hAnsiTheme="minorHAnsi" w:cstheme="minorHAnsi"/>
              </w:rPr>
            </w:pPr>
          </w:p>
          <w:p w:rsidR="008D5828" w:rsidRPr="00671C3A" w:rsidRDefault="00671C3A" w:rsidP="009F5D81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71C3A">
              <w:rPr>
                <w:rFonts w:asciiTheme="minorHAnsi" w:hAnsiTheme="minorHAnsi" w:cstheme="minorHAnsi"/>
                <w:b/>
                <w:noProof/>
                <w:sz w:val="28"/>
                <w:szCs w:val="28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AE75F9" wp14:editId="6CF08980">
                      <wp:simplePos x="0" y="0"/>
                      <wp:positionH relativeFrom="column">
                        <wp:posOffset>2306955</wp:posOffset>
                      </wp:positionH>
                      <wp:positionV relativeFrom="paragraph">
                        <wp:posOffset>188595</wp:posOffset>
                      </wp:positionV>
                      <wp:extent cx="2828925" cy="0"/>
                      <wp:effectExtent l="0" t="0" r="9525" b="19050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925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4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65pt,14.85pt" to="404.4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" strokecolor="#17365d [2415]" strokeweight="1.25pt"/>
                  </w:pict>
                </mc:Fallback>
              </mc:AlternateContent>
            </w:r>
            <w:r w:rsidR="008D5828" w:rsidRPr="00671C3A">
              <w:rPr>
                <w:rFonts w:asciiTheme="minorHAnsi" w:hAnsiTheme="minorHAnsi" w:cstheme="minorHAnsi"/>
                <w:b/>
                <w:sz w:val="28"/>
                <w:szCs w:val="28"/>
              </w:rPr>
              <w:t>EQUIPO/HUMEDIMETRO NRO:</w:t>
            </w:r>
          </w:p>
          <w:p w:rsidR="008D5828" w:rsidRPr="008D5828" w:rsidRDefault="008D5828" w:rsidP="009F5D8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8D5828" w:rsidRPr="008D5828" w:rsidRDefault="008D5828" w:rsidP="009F5D8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8D5828" w:rsidRPr="008D5828" w:rsidRDefault="008D5828" w:rsidP="009F5D8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71C3A">
              <w:rPr>
                <w:rFonts w:asciiTheme="minorHAnsi" w:hAnsiTheme="minorHAnsi" w:cstheme="minorHAnsi"/>
                <w:b/>
                <w:sz w:val="28"/>
                <w:szCs w:val="28"/>
              </w:rPr>
              <w:t>FECHA</w:t>
            </w:r>
            <w:r w:rsidR="00671C3A" w:rsidRPr="00671C3A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DE CALIBRACIÓN</w:t>
            </w:r>
            <w:r w:rsidR="005E058D">
              <w:rPr>
                <w:rFonts w:asciiTheme="minorHAnsi" w:hAnsiTheme="minorHAnsi" w:cstheme="minorHAnsi"/>
                <w:b/>
                <w:sz w:val="28"/>
                <w:szCs w:val="28"/>
              </w:rPr>
              <w:t>/CONTROL</w:t>
            </w:r>
            <w:r w:rsidRPr="00671C3A">
              <w:rPr>
                <w:rFonts w:asciiTheme="minorHAnsi" w:hAnsiTheme="minorHAnsi" w:cstheme="minorHAnsi"/>
                <w:b/>
                <w:sz w:val="28"/>
                <w:szCs w:val="28"/>
              </w:rPr>
              <w:t>:</w:t>
            </w:r>
          </w:p>
          <w:p w:rsidR="008D5828" w:rsidRPr="008D5828" w:rsidRDefault="00671C3A" w:rsidP="009F5D8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28"/>
                <w:szCs w:val="28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D7EE9B" wp14:editId="10E99AEF">
                      <wp:simplePos x="0" y="0"/>
                      <wp:positionH relativeFrom="column">
                        <wp:posOffset>2678430</wp:posOffset>
                      </wp:positionH>
                      <wp:positionV relativeFrom="paragraph">
                        <wp:posOffset>-3175</wp:posOffset>
                      </wp:positionV>
                      <wp:extent cx="2457450" cy="0"/>
                      <wp:effectExtent l="0" t="0" r="19050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745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5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9pt,-.25pt" to="404.4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" strokecolor="#17365d [2415]" strokeweight="1.25pt"/>
                  </w:pict>
                </mc:Fallback>
              </mc:AlternateContent>
            </w:r>
          </w:p>
          <w:p w:rsidR="008D5828" w:rsidRPr="008D5828" w:rsidRDefault="008D5828" w:rsidP="009F5D8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8D5828" w:rsidRPr="00671C3A" w:rsidRDefault="008D5828" w:rsidP="009F5D81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71C3A">
              <w:rPr>
                <w:rFonts w:asciiTheme="minorHAnsi" w:hAnsiTheme="minorHAnsi" w:cstheme="minorHAnsi"/>
                <w:b/>
                <w:sz w:val="28"/>
                <w:szCs w:val="28"/>
              </w:rPr>
              <w:t>MOTIVO:</w:t>
            </w:r>
          </w:p>
          <w:p w:rsidR="009F5D81" w:rsidRPr="009F5D81" w:rsidRDefault="009F5D81" w:rsidP="009F5D8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9F5D81" w:rsidTr="009F5D81">
        <w:trPr>
          <w:trHeight w:val="555"/>
        </w:trPr>
        <w:tc>
          <w:tcPr>
            <w:tcW w:w="10252" w:type="dxa"/>
            <w:gridSpan w:val="5"/>
          </w:tcPr>
          <w:p w:rsidR="009F5D81" w:rsidRDefault="009F5D81" w:rsidP="009F5D81">
            <w:pPr>
              <w:rPr>
                <w:rFonts w:asciiTheme="minorHAnsi" w:hAnsiTheme="minorHAnsi" w:cstheme="minorHAnsi"/>
              </w:rPr>
            </w:pPr>
          </w:p>
          <w:p w:rsidR="009F5D81" w:rsidRPr="009F5D81" w:rsidRDefault="009F5D81" w:rsidP="009F5D8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9F5D81" w:rsidTr="009F5D81">
        <w:trPr>
          <w:trHeight w:val="505"/>
        </w:trPr>
        <w:tc>
          <w:tcPr>
            <w:tcW w:w="10252" w:type="dxa"/>
            <w:gridSpan w:val="5"/>
          </w:tcPr>
          <w:p w:rsidR="009F5D81" w:rsidRDefault="009F5D81" w:rsidP="009F5D81">
            <w:pPr>
              <w:rPr>
                <w:rFonts w:asciiTheme="minorHAnsi" w:hAnsiTheme="minorHAnsi" w:cstheme="minorHAnsi"/>
              </w:rPr>
            </w:pPr>
          </w:p>
        </w:tc>
      </w:tr>
      <w:tr w:rsidR="008D5828" w:rsidTr="009F5D81">
        <w:trPr>
          <w:trHeight w:val="508"/>
        </w:trPr>
        <w:tc>
          <w:tcPr>
            <w:tcW w:w="5077" w:type="dxa"/>
            <w:gridSpan w:val="3"/>
            <w:shd w:val="clear" w:color="auto" w:fill="D6E3BC" w:themeFill="accent3" w:themeFillTint="66"/>
            <w:vAlign w:val="center"/>
          </w:tcPr>
          <w:p w:rsidR="008D5828" w:rsidRPr="008D5828" w:rsidRDefault="008D5828" w:rsidP="009F5D81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D5828">
              <w:rPr>
                <w:rFonts w:asciiTheme="minorHAnsi" w:hAnsiTheme="minorHAnsi" w:cstheme="minorHAnsi"/>
                <w:b/>
                <w:sz w:val="28"/>
                <w:szCs w:val="28"/>
              </w:rPr>
              <w:t>PRECINTO ANTERIOR</w:t>
            </w:r>
          </w:p>
        </w:tc>
        <w:tc>
          <w:tcPr>
            <w:tcW w:w="5175" w:type="dxa"/>
            <w:gridSpan w:val="2"/>
            <w:shd w:val="clear" w:color="auto" w:fill="D6E3BC" w:themeFill="accent3" w:themeFillTint="66"/>
            <w:vAlign w:val="center"/>
          </w:tcPr>
          <w:p w:rsidR="008D5828" w:rsidRPr="008D5828" w:rsidRDefault="008D5828" w:rsidP="009F5D81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D5828">
              <w:rPr>
                <w:rFonts w:asciiTheme="minorHAnsi" w:hAnsiTheme="minorHAnsi" w:cstheme="minorHAnsi"/>
                <w:b/>
                <w:sz w:val="28"/>
                <w:szCs w:val="28"/>
              </w:rPr>
              <w:t>PRECINTO NUEVO</w:t>
            </w:r>
          </w:p>
        </w:tc>
      </w:tr>
      <w:tr w:rsidR="008D5828" w:rsidTr="00680CFD">
        <w:trPr>
          <w:trHeight w:val="755"/>
        </w:trPr>
        <w:tc>
          <w:tcPr>
            <w:tcW w:w="5077" w:type="dxa"/>
            <w:gridSpan w:val="3"/>
            <w:vAlign w:val="center"/>
          </w:tcPr>
          <w:p w:rsidR="008D5828" w:rsidRPr="009F5D81" w:rsidRDefault="008D5828" w:rsidP="00680CF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75" w:type="dxa"/>
            <w:gridSpan w:val="2"/>
            <w:vAlign w:val="center"/>
          </w:tcPr>
          <w:p w:rsidR="008D5828" w:rsidRPr="009F5D81" w:rsidRDefault="008D5828" w:rsidP="00680CFD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8D5828" w:rsidTr="009F5D81">
        <w:trPr>
          <w:trHeight w:val="1233"/>
        </w:trPr>
        <w:tc>
          <w:tcPr>
            <w:tcW w:w="10252" w:type="dxa"/>
            <w:gridSpan w:val="5"/>
          </w:tcPr>
          <w:p w:rsidR="008D5828" w:rsidRPr="008D5828" w:rsidRDefault="008D5828" w:rsidP="009F5D81">
            <w:pPr>
              <w:rPr>
                <w:rFonts w:asciiTheme="minorHAnsi" w:hAnsiTheme="minorHAnsi" w:cstheme="minorHAnsi"/>
              </w:rPr>
            </w:pPr>
          </w:p>
          <w:p w:rsidR="008D5828" w:rsidRPr="00671C3A" w:rsidRDefault="008D5828" w:rsidP="009F5D81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71C3A">
              <w:rPr>
                <w:rFonts w:asciiTheme="minorHAnsi" w:hAnsiTheme="minorHAnsi" w:cstheme="minorHAnsi"/>
                <w:b/>
                <w:sz w:val="28"/>
                <w:szCs w:val="28"/>
              </w:rPr>
              <w:t>COMENTARIOS/OBSERVACIONES:</w:t>
            </w:r>
          </w:p>
          <w:p w:rsidR="008D5828" w:rsidRPr="008D5828" w:rsidRDefault="008D5828" w:rsidP="009F5D81">
            <w:pPr>
              <w:rPr>
                <w:rFonts w:asciiTheme="minorHAnsi" w:hAnsiTheme="minorHAnsi" w:cstheme="minorHAnsi"/>
              </w:rPr>
            </w:pPr>
          </w:p>
          <w:p w:rsidR="008D5828" w:rsidRPr="008D5828" w:rsidRDefault="008D5828" w:rsidP="009F5D81">
            <w:pPr>
              <w:rPr>
                <w:rFonts w:asciiTheme="minorHAnsi" w:hAnsiTheme="minorHAnsi" w:cstheme="minorHAnsi"/>
              </w:rPr>
            </w:pPr>
          </w:p>
        </w:tc>
      </w:tr>
      <w:tr w:rsidR="00671C3A" w:rsidTr="009F5D81">
        <w:trPr>
          <w:trHeight w:val="645"/>
        </w:trPr>
        <w:tc>
          <w:tcPr>
            <w:tcW w:w="10252" w:type="dxa"/>
            <w:gridSpan w:val="5"/>
          </w:tcPr>
          <w:p w:rsidR="00671C3A" w:rsidRDefault="00671C3A" w:rsidP="009F5D81">
            <w:pPr>
              <w:rPr>
                <w:rFonts w:asciiTheme="minorHAnsi" w:hAnsiTheme="minorHAnsi" w:cstheme="minorHAnsi"/>
              </w:rPr>
            </w:pPr>
          </w:p>
          <w:p w:rsidR="00671C3A" w:rsidRPr="008D5828" w:rsidRDefault="00671C3A" w:rsidP="009F5D81">
            <w:pPr>
              <w:rPr>
                <w:rFonts w:asciiTheme="minorHAnsi" w:hAnsiTheme="minorHAnsi" w:cstheme="minorHAnsi"/>
              </w:rPr>
            </w:pPr>
          </w:p>
        </w:tc>
      </w:tr>
      <w:tr w:rsidR="00671C3A" w:rsidTr="009F5D81">
        <w:trPr>
          <w:trHeight w:val="585"/>
        </w:trPr>
        <w:tc>
          <w:tcPr>
            <w:tcW w:w="10252" w:type="dxa"/>
            <w:gridSpan w:val="5"/>
          </w:tcPr>
          <w:p w:rsidR="00671C3A" w:rsidRDefault="00671C3A" w:rsidP="009F5D81">
            <w:pPr>
              <w:rPr>
                <w:rFonts w:asciiTheme="minorHAnsi" w:hAnsiTheme="minorHAnsi" w:cstheme="minorHAnsi"/>
              </w:rPr>
            </w:pPr>
          </w:p>
          <w:p w:rsidR="00671C3A" w:rsidRDefault="00671C3A" w:rsidP="009F5D81">
            <w:pPr>
              <w:rPr>
                <w:rFonts w:asciiTheme="minorHAnsi" w:hAnsiTheme="minorHAnsi" w:cstheme="minorHAnsi"/>
              </w:rPr>
            </w:pPr>
          </w:p>
        </w:tc>
      </w:tr>
      <w:tr w:rsidR="00671C3A" w:rsidTr="009F5D81">
        <w:trPr>
          <w:trHeight w:val="555"/>
        </w:trPr>
        <w:tc>
          <w:tcPr>
            <w:tcW w:w="10252" w:type="dxa"/>
            <w:gridSpan w:val="5"/>
          </w:tcPr>
          <w:p w:rsidR="00671C3A" w:rsidRDefault="00671C3A" w:rsidP="009F5D81">
            <w:pPr>
              <w:rPr>
                <w:rFonts w:asciiTheme="minorHAnsi" w:hAnsiTheme="minorHAnsi" w:cstheme="minorHAnsi"/>
              </w:rPr>
            </w:pPr>
          </w:p>
          <w:p w:rsidR="00671C3A" w:rsidRDefault="00671C3A" w:rsidP="009F5D81">
            <w:pPr>
              <w:rPr>
                <w:rFonts w:asciiTheme="minorHAnsi" w:hAnsiTheme="minorHAnsi" w:cstheme="minorHAnsi"/>
              </w:rPr>
            </w:pPr>
          </w:p>
        </w:tc>
      </w:tr>
      <w:tr w:rsidR="00671C3A" w:rsidTr="009F5D81">
        <w:trPr>
          <w:trHeight w:val="2384"/>
        </w:trPr>
        <w:tc>
          <w:tcPr>
            <w:tcW w:w="3375" w:type="dxa"/>
          </w:tcPr>
          <w:p w:rsidR="00671C3A" w:rsidRDefault="00671C3A" w:rsidP="009F5D81">
            <w:pPr>
              <w:jc w:val="center"/>
              <w:rPr>
                <w:rFonts w:asciiTheme="minorHAnsi" w:hAnsiTheme="minorHAnsi" w:cstheme="minorHAnsi"/>
              </w:rPr>
            </w:pPr>
          </w:p>
          <w:p w:rsidR="005E058D" w:rsidRDefault="005E058D" w:rsidP="009F5D81">
            <w:pPr>
              <w:jc w:val="center"/>
              <w:rPr>
                <w:rFonts w:asciiTheme="minorHAnsi" w:hAnsiTheme="minorHAnsi" w:cstheme="minorHAnsi"/>
              </w:rPr>
            </w:pPr>
          </w:p>
          <w:p w:rsidR="005E058D" w:rsidRDefault="005E058D" w:rsidP="009F5D81">
            <w:pPr>
              <w:jc w:val="center"/>
              <w:rPr>
                <w:rFonts w:asciiTheme="minorHAnsi" w:hAnsiTheme="minorHAnsi" w:cstheme="minorHAnsi"/>
              </w:rPr>
            </w:pPr>
          </w:p>
          <w:p w:rsidR="005E058D" w:rsidRDefault="005E058D" w:rsidP="009F5D81">
            <w:pPr>
              <w:jc w:val="center"/>
              <w:rPr>
                <w:rFonts w:asciiTheme="minorHAnsi" w:hAnsiTheme="minorHAnsi" w:cstheme="minorHAnsi"/>
              </w:rPr>
            </w:pPr>
          </w:p>
          <w:p w:rsidR="009F5D81" w:rsidRDefault="009F5D81" w:rsidP="009F5D81">
            <w:pPr>
              <w:jc w:val="center"/>
              <w:rPr>
                <w:rFonts w:asciiTheme="minorHAnsi" w:hAnsiTheme="minorHAnsi" w:cstheme="minorHAnsi"/>
              </w:rPr>
            </w:pPr>
          </w:p>
          <w:p w:rsidR="005E058D" w:rsidRDefault="005E058D" w:rsidP="009F5D81">
            <w:pPr>
              <w:jc w:val="center"/>
              <w:rPr>
                <w:rFonts w:asciiTheme="minorHAnsi" w:hAnsiTheme="minorHAnsi" w:cstheme="minorHAnsi"/>
              </w:rPr>
            </w:pPr>
            <w:r w:rsidRPr="00671C3A">
              <w:rPr>
                <w:rFonts w:asciiTheme="minorHAnsi" w:hAnsiTheme="minorHAnsi" w:cstheme="minorHAnsi"/>
                <w:b/>
                <w:noProof/>
                <w:sz w:val="28"/>
                <w:szCs w:val="28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BC8702" wp14:editId="27943683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97155</wp:posOffset>
                      </wp:positionV>
                      <wp:extent cx="1847850" cy="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78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7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15pt,7.65pt" to="151.6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" strokecolor="#17365d [2415]" strokeweight="1.5pt">
                      <v:stroke dashstyle="1 1"/>
                    </v:line>
                  </w:pict>
                </mc:Fallback>
              </mc:AlternateContent>
            </w:r>
          </w:p>
          <w:p w:rsidR="005E058D" w:rsidRDefault="005E058D" w:rsidP="009F5D8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E058D">
              <w:rPr>
                <w:rFonts w:asciiTheme="minorHAnsi" w:hAnsiTheme="minorHAnsi" w:cstheme="minorHAnsi"/>
                <w:sz w:val="22"/>
                <w:szCs w:val="22"/>
              </w:rPr>
              <w:t xml:space="preserve">FIRMA Y ACLARACION </w:t>
            </w:r>
          </w:p>
          <w:p w:rsidR="00671C3A" w:rsidRPr="009F5D81" w:rsidRDefault="00671C3A" w:rsidP="009F5D8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F5D81">
              <w:rPr>
                <w:rFonts w:asciiTheme="minorHAnsi" w:hAnsiTheme="minorHAnsi" w:cstheme="minorHAnsi"/>
                <w:b/>
                <w:sz w:val="22"/>
                <w:szCs w:val="22"/>
              </w:rPr>
              <w:t>SUPERVISOR</w:t>
            </w:r>
            <w:r w:rsidR="005E058D" w:rsidRPr="009F5D8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9F5D81">
              <w:rPr>
                <w:rFonts w:asciiTheme="minorHAnsi" w:hAnsiTheme="minorHAnsi" w:cstheme="minorHAnsi"/>
                <w:b/>
                <w:sz w:val="22"/>
                <w:szCs w:val="22"/>
              </w:rPr>
              <w:t>DE MOVIMIENTOS</w:t>
            </w:r>
          </w:p>
        </w:tc>
        <w:tc>
          <w:tcPr>
            <w:tcW w:w="3660" w:type="dxa"/>
            <w:gridSpan w:val="3"/>
          </w:tcPr>
          <w:p w:rsidR="00671C3A" w:rsidRDefault="00671C3A" w:rsidP="009F5D8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</w:rPr>
            </w:pPr>
          </w:p>
          <w:p w:rsidR="005E058D" w:rsidRDefault="005E058D" w:rsidP="009F5D8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</w:rPr>
            </w:pPr>
          </w:p>
          <w:p w:rsidR="005E058D" w:rsidRDefault="005E058D" w:rsidP="009F5D8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</w:rPr>
            </w:pPr>
          </w:p>
          <w:p w:rsidR="009F5D81" w:rsidRDefault="009F5D81" w:rsidP="009F5D8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</w:rPr>
            </w:pPr>
          </w:p>
          <w:p w:rsidR="005E058D" w:rsidRDefault="005E058D" w:rsidP="009F5D8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</w:rPr>
            </w:pPr>
          </w:p>
          <w:p w:rsidR="00671C3A" w:rsidRDefault="005E058D" w:rsidP="009F5D8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671C3A">
              <w:rPr>
                <w:rFonts w:asciiTheme="minorHAnsi" w:hAnsiTheme="minorHAnsi" w:cstheme="minorHAnsi"/>
                <w:b/>
                <w:noProof/>
                <w:sz w:val="28"/>
                <w:szCs w:val="28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FC10CF" wp14:editId="101DD182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97155</wp:posOffset>
                      </wp:positionV>
                      <wp:extent cx="1933575" cy="0"/>
                      <wp:effectExtent l="0" t="0" r="9525" b="19050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8 Conector recto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7.65pt" to="162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" strokecolor="#17365d [2415]" strokeweight="1.5pt">
                      <v:stroke dashstyle="1 1"/>
                    </v:line>
                  </w:pict>
                </mc:Fallback>
              </mc:AlternateContent>
            </w:r>
          </w:p>
          <w:p w:rsidR="005E058D" w:rsidRPr="005E058D" w:rsidRDefault="005E058D" w:rsidP="009F5D8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E058D">
              <w:rPr>
                <w:rFonts w:asciiTheme="minorHAnsi" w:hAnsiTheme="minorHAnsi" w:cstheme="minorHAnsi"/>
                <w:sz w:val="22"/>
                <w:szCs w:val="22"/>
              </w:rPr>
              <w:t xml:space="preserve">FIRMA Y ACLARACION </w:t>
            </w:r>
          </w:p>
          <w:p w:rsidR="005E058D" w:rsidRPr="009F5D81" w:rsidRDefault="00671C3A" w:rsidP="009F5D8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F5D81">
              <w:rPr>
                <w:rFonts w:asciiTheme="minorHAnsi" w:hAnsiTheme="minorHAnsi" w:cstheme="minorHAnsi"/>
                <w:b/>
                <w:sz w:val="22"/>
                <w:szCs w:val="22"/>
              </w:rPr>
              <w:t>SUPERVISOR</w:t>
            </w:r>
            <w:r w:rsidR="005E058D" w:rsidRPr="009F5D8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9F5D81">
              <w:rPr>
                <w:rFonts w:asciiTheme="minorHAnsi" w:hAnsiTheme="minorHAnsi" w:cstheme="minorHAnsi"/>
                <w:b/>
                <w:sz w:val="22"/>
                <w:szCs w:val="22"/>
              </w:rPr>
              <w:t>DE CALADA</w:t>
            </w:r>
          </w:p>
        </w:tc>
        <w:tc>
          <w:tcPr>
            <w:tcW w:w="3217" w:type="dxa"/>
          </w:tcPr>
          <w:p w:rsidR="00671C3A" w:rsidRDefault="00671C3A" w:rsidP="009F5D8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</w:rPr>
            </w:pPr>
          </w:p>
          <w:p w:rsidR="005E058D" w:rsidRDefault="005E058D" w:rsidP="009F5D8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</w:rPr>
            </w:pPr>
          </w:p>
          <w:p w:rsidR="005E058D" w:rsidRDefault="005E058D" w:rsidP="009F5D8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</w:rPr>
            </w:pPr>
          </w:p>
          <w:p w:rsidR="009F5D81" w:rsidRDefault="009F5D81" w:rsidP="009F5D8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</w:rPr>
            </w:pPr>
          </w:p>
          <w:p w:rsidR="005E058D" w:rsidRDefault="005E058D" w:rsidP="009F5D8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</w:rPr>
            </w:pPr>
          </w:p>
          <w:p w:rsidR="00671C3A" w:rsidRDefault="005E058D" w:rsidP="009F5D8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671C3A">
              <w:rPr>
                <w:rFonts w:asciiTheme="minorHAnsi" w:hAnsiTheme="minorHAnsi" w:cstheme="minorHAnsi"/>
                <w:b/>
                <w:noProof/>
                <w:sz w:val="28"/>
                <w:szCs w:val="28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FB28E3" wp14:editId="585C834D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97155</wp:posOffset>
                      </wp:positionV>
                      <wp:extent cx="1847850" cy="0"/>
                      <wp:effectExtent l="0" t="0" r="19050" b="19050"/>
                      <wp:wrapNone/>
                      <wp:docPr id="9" name="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78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9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9pt,7.65pt" to="149.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" strokecolor="#17365d [2415]" strokeweight="1.5pt">
                      <v:stroke dashstyle="1 1"/>
                    </v:line>
                  </w:pict>
                </mc:Fallback>
              </mc:AlternateContent>
            </w:r>
          </w:p>
          <w:p w:rsidR="005E058D" w:rsidRDefault="005E058D" w:rsidP="009F5D8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E058D">
              <w:rPr>
                <w:rFonts w:asciiTheme="minorHAnsi" w:hAnsiTheme="minorHAnsi" w:cstheme="minorHAnsi"/>
                <w:sz w:val="22"/>
                <w:szCs w:val="22"/>
              </w:rPr>
              <w:t xml:space="preserve">FIRMA 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ACLARACION</w:t>
            </w:r>
          </w:p>
          <w:p w:rsidR="00671C3A" w:rsidRPr="009F5D81" w:rsidRDefault="00671C3A" w:rsidP="009F5D8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</w:rPr>
            </w:pPr>
            <w:r w:rsidRPr="009F5D81">
              <w:rPr>
                <w:rFonts w:asciiTheme="minorHAnsi" w:hAnsiTheme="minorHAnsi" w:cstheme="minorHAnsi"/>
                <w:b/>
                <w:sz w:val="22"/>
                <w:szCs w:val="22"/>
              </w:rPr>
              <w:t>ENCARGADO</w:t>
            </w:r>
            <w:r w:rsidR="005E058D" w:rsidRPr="009F5D8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DE SISTEMAS</w:t>
            </w:r>
          </w:p>
        </w:tc>
      </w:tr>
    </w:tbl>
    <w:p w:rsidR="001532F2" w:rsidRPr="001B69B0" w:rsidRDefault="001532F2" w:rsidP="00A533C1"/>
    <w:sectPr w:rsidR="001532F2" w:rsidRPr="001B69B0" w:rsidSect="008D5828">
      <w:footerReference w:type="default" r:id="rId10"/>
      <w:pgSz w:w="11907" w:h="16839" w:code="9"/>
      <w:pgMar w:top="187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9B0" w:rsidRDefault="001B69B0" w:rsidP="00F76D1D">
      <w:r>
        <w:separator/>
      </w:r>
    </w:p>
  </w:endnote>
  <w:endnote w:type="continuationSeparator" w:id="0">
    <w:p w:rsidR="001B69B0" w:rsidRDefault="001B69B0" w:rsidP="00F7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Georgia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 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943" w:rsidRPr="0035790E" w:rsidRDefault="00C5193B" w:rsidP="001C0D8A">
    <w:pPr>
      <w:pStyle w:val="Piedepgina"/>
      <w:rPr>
        <w:rFonts w:ascii="HelveticaNeueLT Std" w:hAnsi="HelveticaNeueLT Std"/>
        <w:sz w:val="18"/>
        <w:szCs w:val="18"/>
      </w:rPr>
    </w:pPr>
    <w:r w:rsidRPr="0035790E">
      <w:rPr>
        <w:rFonts w:ascii="HelveticaNeueLT Std" w:hAnsi="HelveticaNeueLT Std"/>
        <w:sz w:val="18"/>
        <w:szCs w:val="18"/>
      </w:rPr>
      <w:fldChar w:fldCharType="begin"/>
    </w:r>
    <w:r w:rsidR="00646943" w:rsidRPr="0035790E">
      <w:rPr>
        <w:rFonts w:ascii="HelveticaNeueLT Std" w:hAnsi="HelveticaNeueLT Std"/>
        <w:sz w:val="18"/>
        <w:szCs w:val="18"/>
      </w:rPr>
      <w:instrText xml:space="preserve"> PAGE   \* MERGEFORMAT </w:instrText>
    </w:r>
    <w:r w:rsidRPr="0035790E">
      <w:rPr>
        <w:rFonts w:ascii="HelveticaNeueLT Std" w:hAnsi="HelveticaNeueLT Std"/>
        <w:sz w:val="18"/>
        <w:szCs w:val="18"/>
      </w:rPr>
      <w:fldChar w:fldCharType="separate"/>
    </w:r>
    <w:r w:rsidR="00D0485A">
      <w:rPr>
        <w:rFonts w:ascii="HelveticaNeueLT Std" w:hAnsi="HelveticaNeueLT Std"/>
        <w:noProof/>
        <w:sz w:val="18"/>
        <w:szCs w:val="18"/>
      </w:rPr>
      <w:t>1</w:t>
    </w:r>
    <w:r w:rsidRPr="0035790E">
      <w:rPr>
        <w:rFonts w:ascii="HelveticaNeueLT Std" w:hAnsi="HelveticaNeueLT Std"/>
        <w:sz w:val="18"/>
        <w:szCs w:val="18"/>
      </w:rPr>
      <w:fldChar w:fldCharType="end"/>
    </w:r>
  </w:p>
  <w:p w:rsidR="00646943" w:rsidRPr="00D40A82" w:rsidRDefault="00646943" w:rsidP="00F25FF4">
    <w:pPr>
      <w:pStyle w:val="Default"/>
      <w:ind w:right="2529"/>
      <w:rPr>
        <w:rFonts w:cs="Times New Roman"/>
        <w:color w:val="auto"/>
        <w:sz w:val="13"/>
        <w:szCs w:val="13"/>
        <w:lang w:val="de-DE"/>
      </w:rPr>
    </w:pPr>
    <w:r>
      <w:rPr>
        <w:noProof/>
        <w:lang w:val="es-AR" w:eastAsia="es-AR"/>
      </w:rPr>
      <w:drawing>
        <wp:anchor distT="0" distB="0" distL="114300" distR="114300" simplePos="0" relativeHeight="251658240" behindDoc="0" locked="1" layoutInCell="1" allowOverlap="1" wp14:anchorId="08DC9BC5" wp14:editId="125085F3">
          <wp:simplePos x="0" y="0"/>
          <wp:positionH relativeFrom="page">
            <wp:posOffset>5744845</wp:posOffset>
          </wp:positionH>
          <wp:positionV relativeFrom="page">
            <wp:posOffset>9624060</wp:posOffset>
          </wp:positionV>
          <wp:extent cx="1080135" cy="706120"/>
          <wp:effectExtent l="0" t="0" r="5715" b="0"/>
          <wp:wrapNone/>
          <wp:docPr id="1" name="Grafik 5" descr="Beschreibung: Beschreibung: Beschreibung: letitgrow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eschreibung: Beschreibung: Beschreibung: letitgrow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70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46943" w:rsidRPr="00D40A82" w:rsidRDefault="00646943" w:rsidP="00A21EF1">
    <w:pPr>
      <w:pStyle w:val="Default"/>
      <w:tabs>
        <w:tab w:val="right" w:pos="7088"/>
      </w:tabs>
      <w:ind w:right="2529"/>
      <w:jc w:val="right"/>
      <w:rPr>
        <w:rFonts w:cs="Times New Roman"/>
        <w:color w:val="auto"/>
        <w:sz w:val="13"/>
        <w:szCs w:val="13"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9B0" w:rsidRDefault="001B69B0" w:rsidP="00F76D1D">
      <w:r>
        <w:separator/>
      </w:r>
    </w:p>
  </w:footnote>
  <w:footnote w:type="continuationSeparator" w:id="0">
    <w:p w:rsidR="001B69B0" w:rsidRDefault="001B69B0" w:rsidP="00F76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216C5"/>
    <w:multiLevelType w:val="hybridMultilevel"/>
    <w:tmpl w:val="25D6FB24"/>
    <w:lvl w:ilvl="0" w:tplc="718698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17A76"/>
    <w:multiLevelType w:val="hybridMultilevel"/>
    <w:tmpl w:val="60D8D96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7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9B0"/>
    <w:rsid w:val="000552DA"/>
    <w:rsid w:val="00057D49"/>
    <w:rsid w:val="00084209"/>
    <w:rsid w:val="00100D97"/>
    <w:rsid w:val="001056A2"/>
    <w:rsid w:val="00134623"/>
    <w:rsid w:val="001348E5"/>
    <w:rsid w:val="001532F2"/>
    <w:rsid w:val="00170509"/>
    <w:rsid w:val="0017067D"/>
    <w:rsid w:val="001868C6"/>
    <w:rsid w:val="001B69B0"/>
    <w:rsid w:val="001C0D8A"/>
    <w:rsid w:val="001C7EA8"/>
    <w:rsid w:val="001F5828"/>
    <w:rsid w:val="002056C8"/>
    <w:rsid w:val="00221773"/>
    <w:rsid w:val="00255F17"/>
    <w:rsid w:val="00276BD5"/>
    <w:rsid w:val="002B50A4"/>
    <w:rsid w:val="002D7A3C"/>
    <w:rsid w:val="00304D8F"/>
    <w:rsid w:val="00367A4D"/>
    <w:rsid w:val="00367B82"/>
    <w:rsid w:val="003908A9"/>
    <w:rsid w:val="003E7159"/>
    <w:rsid w:val="003F7166"/>
    <w:rsid w:val="004527C4"/>
    <w:rsid w:val="00495873"/>
    <w:rsid w:val="004A2978"/>
    <w:rsid w:val="004F0B97"/>
    <w:rsid w:val="0050726E"/>
    <w:rsid w:val="0051468A"/>
    <w:rsid w:val="00523945"/>
    <w:rsid w:val="0054144B"/>
    <w:rsid w:val="00552B1A"/>
    <w:rsid w:val="00597E6A"/>
    <w:rsid w:val="005B4F3D"/>
    <w:rsid w:val="005C6BC5"/>
    <w:rsid w:val="005E058D"/>
    <w:rsid w:val="005E1B6E"/>
    <w:rsid w:val="006257EC"/>
    <w:rsid w:val="00646943"/>
    <w:rsid w:val="00665FBC"/>
    <w:rsid w:val="00671C3A"/>
    <w:rsid w:val="0067425E"/>
    <w:rsid w:val="00680CFD"/>
    <w:rsid w:val="006B1231"/>
    <w:rsid w:val="006C68DA"/>
    <w:rsid w:val="006D4E6D"/>
    <w:rsid w:val="007131C8"/>
    <w:rsid w:val="00716380"/>
    <w:rsid w:val="00742338"/>
    <w:rsid w:val="00747901"/>
    <w:rsid w:val="0075457D"/>
    <w:rsid w:val="00765507"/>
    <w:rsid w:val="00785DA5"/>
    <w:rsid w:val="007A01B7"/>
    <w:rsid w:val="007A5508"/>
    <w:rsid w:val="007D11D2"/>
    <w:rsid w:val="007D66A3"/>
    <w:rsid w:val="007D711F"/>
    <w:rsid w:val="008232E5"/>
    <w:rsid w:val="008241CC"/>
    <w:rsid w:val="0085134A"/>
    <w:rsid w:val="00863176"/>
    <w:rsid w:val="008D5828"/>
    <w:rsid w:val="008E7FD3"/>
    <w:rsid w:val="008F4A31"/>
    <w:rsid w:val="008F69F6"/>
    <w:rsid w:val="00904311"/>
    <w:rsid w:val="00963BB5"/>
    <w:rsid w:val="009678E8"/>
    <w:rsid w:val="0098453F"/>
    <w:rsid w:val="009A2711"/>
    <w:rsid w:val="009F5D81"/>
    <w:rsid w:val="00A040BA"/>
    <w:rsid w:val="00A06010"/>
    <w:rsid w:val="00A0640C"/>
    <w:rsid w:val="00A06946"/>
    <w:rsid w:val="00A21EF1"/>
    <w:rsid w:val="00A40CDF"/>
    <w:rsid w:val="00A533C1"/>
    <w:rsid w:val="00A70FC3"/>
    <w:rsid w:val="00A73757"/>
    <w:rsid w:val="00A838CE"/>
    <w:rsid w:val="00A923F3"/>
    <w:rsid w:val="00AB3148"/>
    <w:rsid w:val="00AC6DDA"/>
    <w:rsid w:val="00AD385C"/>
    <w:rsid w:val="00AD707C"/>
    <w:rsid w:val="00AF0C7E"/>
    <w:rsid w:val="00AF5835"/>
    <w:rsid w:val="00AF6725"/>
    <w:rsid w:val="00B16BB7"/>
    <w:rsid w:val="00B17700"/>
    <w:rsid w:val="00B31C67"/>
    <w:rsid w:val="00B348B8"/>
    <w:rsid w:val="00B43757"/>
    <w:rsid w:val="00B6634F"/>
    <w:rsid w:val="00B711E2"/>
    <w:rsid w:val="00B713C9"/>
    <w:rsid w:val="00B75A7B"/>
    <w:rsid w:val="00BD50C9"/>
    <w:rsid w:val="00BD5267"/>
    <w:rsid w:val="00BE3F4B"/>
    <w:rsid w:val="00BE5D85"/>
    <w:rsid w:val="00C269F3"/>
    <w:rsid w:val="00C319E1"/>
    <w:rsid w:val="00C31CE0"/>
    <w:rsid w:val="00C47D97"/>
    <w:rsid w:val="00C5193B"/>
    <w:rsid w:val="00C662DD"/>
    <w:rsid w:val="00C8265E"/>
    <w:rsid w:val="00CB43DC"/>
    <w:rsid w:val="00CC4071"/>
    <w:rsid w:val="00CD0930"/>
    <w:rsid w:val="00CF4310"/>
    <w:rsid w:val="00D00830"/>
    <w:rsid w:val="00D0485A"/>
    <w:rsid w:val="00D04C12"/>
    <w:rsid w:val="00D06DF2"/>
    <w:rsid w:val="00D175D9"/>
    <w:rsid w:val="00D25747"/>
    <w:rsid w:val="00D3032D"/>
    <w:rsid w:val="00D40A82"/>
    <w:rsid w:val="00D80883"/>
    <w:rsid w:val="00DA001D"/>
    <w:rsid w:val="00DC596C"/>
    <w:rsid w:val="00DE654A"/>
    <w:rsid w:val="00DF3BBA"/>
    <w:rsid w:val="00E00583"/>
    <w:rsid w:val="00E10B42"/>
    <w:rsid w:val="00ED133C"/>
    <w:rsid w:val="00ED7587"/>
    <w:rsid w:val="00EE2591"/>
    <w:rsid w:val="00EE5754"/>
    <w:rsid w:val="00EF2D8B"/>
    <w:rsid w:val="00F07B8B"/>
    <w:rsid w:val="00F2142F"/>
    <w:rsid w:val="00F240DA"/>
    <w:rsid w:val="00F25FF4"/>
    <w:rsid w:val="00F31B73"/>
    <w:rsid w:val="00F3652B"/>
    <w:rsid w:val="00F7173D"/>
    <w:rsid w:val="00F76D1D"/>
    <w:rsid w:val="00FC507E"/>
    <w:rsid w:val="00FC5F30"/>
    <w:rsid w:val="00FE2095"/>
    <w:rsid w:val="00FE4E88"/>
    <w:rsid w:val="00FE6BBC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NeueLT Std" w:eastAsia="Calibri" w:hAnsi="HelveticaNeueLT Std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oepfer geschaeftlich"/>
    <w:qFormat/>
    <w:rsid w:val="00AD707C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4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ED7587"/>
    <w:pPr>
      <w:keepNext/>
      <w:overflowPunct/>
      <w:autoSpaceDE/>
      <w:autoSpaceDN/>
      <w:adjustRightInd/>
      <w:jc w:val="both"/>
      <w:textAlignment w:val="auto"/>
      <w:outlineLvl w:val="0"/>
    </w:pPr>
    <w:rPr>
      <w:rFonts w:ascii="Lucida Sans Unicode" w:hAnsi="Lucida Sans Unicode" w:cs="Lucida Sans Unicode"/>
      <w:sz w:val="16"/>
      <w:szCs w:val="24"/>
      <w:u w:val="single"/>
      <w:lang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6D1D"/>
    <w:pPr>
      <w:tabs>
        <w:tab w:val="center" w:pos="4703"/>
        <w:tab w:val="right" w:pos="94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6D1D"/>
  </w:style>
  <w:style w:type="paragraph" w:styleId="Piedepgina">
    <w:name w:val="footer"/>
    <w:basedOn w:val="Normal"/>
    <w:link w:val="PiedepginaCar"/>
    <w:uiPriority w:val="99"/>
    <w:unhideWhenUsed/>
    <w:rsid w:val="00F76D1D"/>
    <w:pPr>
      <w:tabs>
        <w:tab w:val="center" w:pos="4703"/>
        <w:tab w:val="right" w:pos="94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D1D"/>
  </w:style>
  <w:style w:type="paragraph" w:styleId="Textodeglobo">
    <w:name w:val="Balloon Text"/>
    <w:basedOn w:val="Normal"/>
    <w:link w:val="TextodegloboCar"/>
    <w:uiPriority w:val="99"/>
    <w:semiHidden/>
    <w:unhideWhenUsed/>
    <w:rsid w:val="00F76D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76D1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42338"/>
    <w:rPr>
      <w:sz w:val="14"/>
      <w:szCs w:val="22"/>
      <w:lang w:val="en-US" w:eastAsia="en-US"/>
    </w:rPr>
  </w:style>
  <w:style w:type="paragraph" w:customStyle="1" w:styleId="Default">
    <w:name w:val="Default"/>
    <w:rsid w:val="00A21EF1"/>
    <w:pPr>
      <w:autoSpaceDE w:val="0"/>
      <w:autoSpaceDN w:val="0"/>
      <w:adjustRightInd w:val="0"/>
    </w:pPr>
    <w:rPr>
      <w:rFonts w:ascii="Helvetica LT Std" w:hAnsi="Helvetica LT Std" w:cs="Helvetica LT Std"/>
      <w:color w:val="000000"/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ED7587"/>
    <w:rPr>
      <w:rFonts w:ascii="Lucida Sans Unicode" w:eastAsia="Times New Roman" w:hAnsi="Lucida Sans Unicode" w:cs="Lucida Sans Unicode"/>
      <w:sz w:val="16"/>
      <w:szCs w:val="24"/>
      <w:u w:val="single"/>
    </w:rPr>
  </w:style>
  <w:style w:type="paragraph" w:styleId="Textoindependiente">
    <w:name w:val="Body Text"/>
    <w:basedOn w:val="Normal"/>
    <w:link w:val="TextoindependienteCar"/>
    <w:semiHidden/>
    <w:rsid w:val="00ED7587"/>
    <w:pPr>
      <w:overflowPunct/>
      <w:autoSpaceDE/>
      <w:autoSpaceDN/>
      <w:adjustRightInd/>
      <w:jc w:val="both"/>
      <w:textAlignment w:val="auto"/>
    </w:pPr>
    <w:rPr>
      <w:rFonts w:ascii="Lucida Sans Unicode" w:hAnsi="Lucida Sans Unicode" w:cs="Lucida Sans Unicode"/>
      <w:sz w:val="16"/>
      <w:szCs w:val="24"/>
      <w:lang w:eastAsia="de-D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D7587"/>
    <w:rPr>
      <w:rFonts w:ascii="Lucida Sans Unicode" w:eastAsia="Times New Roman" w:hAnsi="Lucida Sans Unicode" w:cs="Lucida Sans Unicode"/>
      <w:sz w:val="16"/>
      <w:szCs w:val="24"/>
    </w:rPr>
  </w:style>
  <w:style w:type="paragraph" w:styleId="Sangradetextonormal">
    <w:name w:val="Body Text Indent"/>
    <w:basedOn w:val="Normal"/>
    <w:link w:val="SangradetextonormalCar"/>
    <w:semiHidden/>
    <w:rsid w:val="00ED7587"/>
    <w:pPr>
      <w:overflowPunct/>
      <w:autoSpaceDE/>
      <w:autoSpaceDN/>
      <w:adjustRightInd/>
      <w:spacing w:line="320" w:lineRule="exact"/>
      <w:ind w:left="708"/>
      <w:jc w:val="both"/>
      <w:textAlignment w:val="auto"/>
    </w:pPr>
    <w:rPr>
      <w:rFonts w:ascii="Lucida Sans Unicode" w:hAnsi="Lucida Sans Unicode" w:cs="Lucida Sans Unicode"/>
      <w:i/>
      <w:iCs/>
      <w:sz w:val="20"/>
      <w:szCs w:val="24"/>
      <w:lang w:eastAsia="de-DE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D7587"/>
    <w:rPr>
      <w:rFonts w:ascii="Lucida Sans Unicode" w:eastAsia="Times New Roman" w:hAnsi="Lucida Sans Unicode" w:cs="Lucida Sans Unicode"/>
      <w:i/>
      <w:iCs/>
      <w:szCs w:val="24"/>
    </w:rPr>
  </w:style>
  <w:style w:type="paragraph" w:styleId="Prrafodelista">
    <w:name w:val="List Paragraph"/>
    <w:basedOn w:val="Normal"/>
    <w:uiPriority w:val="34"/>
    <w:qFormat/>
    <w:rsid w:val="00100D97"/>
    <w:pPr>
      <w:ind w:left="720"/>
      <w:contextualSpacing/>
    </w:pPr>
  </w:style>
  <w:style w:type="table" w:customStyle="1" w:styleId="Calendario2">
    <w:name w:val="Calendario 2"/>
    <w:basedOn w:val="Tablanormal"/>
    <w:uiPriority w:val="99"/>
    <w:qFormat/>
    <w:rsid w:val="001B69B0"/>
    <w:pPr>
      <w:jc w:val="center"/>
    </w:pPr>
    <w:rPr>
      <w:rFonts w:asciiTheme="minorHAnsi" w:eastAsiaTheme="minorEastAsia" w:hAnsiTheme="minorHAnsi" w:cstheme="minorBidi"/>
      <w:sz w:val="28"/>
      <w:szCs w:val="22"/>
      <w:lang w:val="es-AR" w:eastAsia="es-AR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NeueLT Std" w:eastAsia="Calibri" w:hAnsi="HelveticaNeueLT Std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oepfer geschaeftlich"/>
    <w:qFormat/>
    <w:rsid w:val="00AD707C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4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ED7587"/>
    <w:pPr>
      <w:keepNext/>
      <w:overflowPunct/>
      <w:autoSpaceDE/>
      <w:autoSpaceDN/>
      <w:adjustRightInd/>
      <w:jc w:val="both"/>
      <w:textAlignment w:val="auto"/>
      <w:outlineLvl w:val="0"/>
    </w:pPr>
    <w:rPr>
      <w:rFonts w:ascii="Lucida Sans Unicode" w:hAnsi="Lucida Sans Unicode" w:cs="Lucida Sans Unicode"/>
      <w:sz w:val="16"/>
      <w:szCs w:val="24"/>
      <w:u w:val="single"/>
      <w:lang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6D1D"/>
    <w:pPr>
      <w:tabs>
        <w:tab w:val="center" w:pos="4703"/>
        <w:tab w:val="right" w:pos="94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6D1D"/>
  </w:style>
  <w:style w:type="paragraph" w:styleId="Piedepgina">
    <w:name w:val="footer"/>
    <w:basedOn w:val="Normal"/>
    <w:link w:val="PiedepginaCar"/>
    <w:uiPriority w:val="99"/>
    <w:unhideWhenUsed/>
    <w:rsid w:val="00F76D1D"/>
    <w:pPr>
      <w:tabs>
        <w:tab w:val="center" w:pos="4703"/>
        <w:tab w:val="right" w:pos="94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D1D"/>
  </w:style>
  <w:style w:type="paragraph" w:styleId="Textodeglobo">
    <w:name w:val="Balloon Text"/>
    <w:basedOn w:val="Normal"/>
    <w:link w:val="TextodegloboCar"/>
    <w:uiPriority w:val="99"/>
    <w:semiHidden/>
    <w:unhideWhenUsed/>
    <w:rsid w:val="00F76D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76D1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42338"/>
    <w:rPr>
      <w:sz w:val="14"/>
      <w:szCs w:val="22"/>
      <w:lang w:val="en-US" w:eastAsia="en-US"/>
    </w:rPr>
  </w:style>
  <w:style w:type="paragraph" w:customStyle="1" w:styleId="Default">
    <w:name w:val="Default"/>
    <w:rsid w:val="00A21EF1"/>
    <w:pPr>
      <w:autoSpaceDE w:val="0"/>
      <w:autoSpaceDN w:val="0"/>
      <w:adjustRightInd w:val="0"/>
    </w:pPr>
    <w:rPr>
      <w:rFonts w:ascii="Helvetica LT Std" w:hAnsi="Helvetica LT Std" w:cs="Helvetica LT Std"/>
      <w:color w:val="000000"/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ED7587"/>
    <w:rPr>
      <w:rFonts w:ascii="Lucida Sans Unicode" w:eastAsia="Times New Roman" w:hAnsi="Lucida Sans Unicode" w:cs="Lucida Sans Unicode"/>
      <w:sz w:val="16"/>
      <w:szCs w:val="24"/>
      <w:u w:val="single"/>
    </w:rPr>
  </w:style>
  <w:style w:type="paragraph" w:styleId="Textoindependiente">
    <w:name w:val="Body Text"/>
    <w:basedOn w:val="Normal"/>
    <w:link w:val="TextoindependienteCar"/>
    <w:semiHidden/>
    <w:rsid w:val="00ED7587"/>
    <w:pPr>
      <w:overflowPunct/>
      <w:autoSpaceDE/>
      <w:autoSpaceDN/>
      <w:adjustRightInd/>
      <w:jc w:val="both"/>
      <w:textAlignment w:val="auto"/>
    </w:pPr>
    <w:rPr>
      <w:rFonts w:ascii="Lucida Sans Unicode" w:hAnsi="Lucida Sans Unicode" w:cs="Lucida Sans Unicode"/>
      <w:sz w:val="16"/>
      <w:szCs w:val="24"/>
      <w:lang w:eastAsia="de-D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D7587"/>
    <w:rPr>
      <w:rFonts w:ascii="Lucida Sans Unicode" w:eastAsia="Times New Roman" w:hAnsi="Lucida Sans Unicode" w:cs="Lucida Sans Unicode"/>
      <w:sz w:val="16"/>
      <w:szCs w:val="24"/>
    </w:rPr>
  </w:style>
  <w:style w:type="paragraph" w:styleId="Sangradetextonormal">
    <w:name w:val="Body Text Indent"/>
    <w:basedOn w:val="Normal"/>
    <w:link w:val="SangradetextonormalCar"/>
    <w:semiHidden/>
    <w:rsid w:val="00ED7587"/>
    <w:pPr>
      <w:overflowPunct/>
      <w:autoSpaceDE/>
      <w:autoSpaceDN/>
      <w:adjustRightInd/>
      <w:spacing w:line="320" w:lineRule="exact"/>
      <w:ind w:left="708"/>
      <w:jc w:val="both"/>
      <w:textAlignment w:val="auto"/>
    </w:pPr>
    <w:rPr>
      <w:rFonts w:ascii="Lucida Sans Unicode" w:hAnsi="Lucida Sans Unicode" w:cs="Lucida Sans Unicode"/>
      <w:i/>
      <w:iCs/>
      <w:sz w:val="20"/>
      <w:szCs w:val="24"/>
      <w:lang w:eastAsia="de-DE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D7587"/>
    <w:rPr>
      <w:rFonts w:ascii="Lucida Sans Unicode" w:eastAsia="Times New Roman" w:hAnsi="Lucida Sans Unicode" w:cs="Lucida Sans Unicode"/>
      <w:i/>
      <w:iCs/>
      <w:szCs w:val="24"/>
    </w:rPr>
  </w:style>
  <w:style w:type="paragraph" w:styleId="Prrafodelista">
    <w:name w:val="List Paragraph"/>
    <w:basedOn w:val="Normal"/>
    <w:uiPriority w:val="34"/>
    <w:qFormat/>
    <w:rsid w:val="00100D97"/>
    <w:pPr>
      <w:ind w:left="720"/>
      <w:contextualSpacing/>
    </w:pPr>
  </w:style>
  <w:style w:type="table" w:customStyle="1" w:styleId="Calendario2">
    <w:name w:val="Calendario 2"/>
    <w:basedOn w:val="Tablanormal"/>
    <w:uiPriority w:val="99"/>
    <w:qFormat/>
    <w:rsid w:val="001B69B0"/>
    <w:pPr>
      <w:jc w:val="center"/>
    </w:pPr>
    <w:rPr>
      <w:rFonts w:asciiTheme="minorHAnsi" w:eastAsiaTheme="minorEastAsia" w:hAnsiTheme="minorHAnsi" w:cstheme="minorBidi"/>
      <w:sz w:val="28"/>
      <w:szCs w:val="22"/>
      <w:lang w:val="es-AR" w:eastAsia="es-AR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fe\Documents\ACTI%20A4%20with%20New%20Logo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76998-FABA-4061-B666-2F7FF124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 A4 with New Logo</Template>
  <TotalTime>0</TotalTime>
  <Pages>1</Pages>
  <Words>61</Words>
  <Characters>341</Characters>
  <Application>Microsoft Office Word</Application>
  <DocSecurity>4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Alfred C. Toepfer International GmbH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Gutierrez, Matías Maximiliano</dc:creator>
  <cp:lastModifiedBy>Fernandez Etchegoyen, Rodrigo</cp:lastModifiedBy>
  <cp:revision>2</cp:revision>
  <cp:lastPrinted>2013-03-15T15:17:00Z</cp:lastPrinted>
  <dcterms:created xsi:type="dcterms:W3CDTF">2013-08-01T15:08:00Z</dcterms:created>
  <dcterms:modified xsi:type="dcterms:W3CDTF">2013-08-01T15:08:00Z</dcterms:modified>
</cp:coreProperties>
</file>